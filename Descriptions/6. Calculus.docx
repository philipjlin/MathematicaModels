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63C4" w:rsidRPr="00F0066C" w:rsidRDefault="00FA63C4">
      <w:pPr>
        <w:rPr>
          <w:rFonts w:ascii="Times New Roman" w:hAnsi="Times New Roman" w:cs="Times New Roman"/>
          <w:sz w:val="36"/>
          <w:szCs w:val="36"/>
        </w:rPr>
      </w:pPr>
      <w:r w:rsidRPr="00F0066C">
        <w:rPr>
          <w:rFonts w:ascii="Times New Roman" w:hAnsi="Times New Roman" w:cs="Times New Roman"/>
          <w:sz w:val="36"/>
          <w:szCs w:val="36"/>
        </w:rPr>
        <w:t>In 10</w:t>
      </w:r>
      <w:r w:rsidRPr="00F0066C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F0066C">
        <w:rPr>
          <w:rFonts w:ascii="Times New Roman" w:hAnsi="Times New Roman" w:cs="Times New Roman"/>
          <w:sz w:val="36"/>
          <w:szCs w:val="36"/>
        </w:rPr>
        <w:t xml:space="preserve"> and 11</w:t>
      </w:r>
      <w:r w:rsidRPr="00F0066C">
        <w:rPr>
          <w:rFonts w:ascii="Times New Roman" w:hAnsi="Times New Roman" w:cs="Times New Roman"/>
          <w:sz w:val="36"/>
          <w:szCs w:val="36"/>
          <w:vertAlign w:val="superscript"/>
        </w:rPr>
        <w:t>th</w:t>
      </w:r>
      <w:r w:rsidRPr="00F0066C">
        <w:rPr>
          <w:rFonts w:ascii="Times New Roman" w:hAnsi="Times New Roman" w:cs="Times New Roman"/>
          <w:sz w:val="36"/>
          <w:szCs w:val="36"/>
        </w:rPr>
        <w:t xml:space="preserve"> grade, I took </w:t>
      </w:r>
      <w:r w:rsidRPr="00CC5A8C">
        <w:rPr>
          <w:rFonts w:ascii="Times New Roman" w:hAnsi="Times New Roman" w:cs="Times New Roman"/>
          <w:i/>
          <w:iCs/>
          <w:sz w:val="36"/>
          <w:szCs w:val="36"/>
        </w:rPr>
        <w:t>Calculus</w:t>
      </w:r>
      <w:r w:rsidRPr="00F0066C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FA63C4" w:rsidRDefault="00FA63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A63C4" w:rsidRDefault="00FA6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Integration</w:t>
      </w:r>
    </w:p>
    <w:p w:rsidR="00FA63C4" w:rsidRDefault="00FA63C4">
      <w:pPr>
        <w:rPr>
          <w:rFonts w:ascii="Times New Roman" w:hAnsi="Times New Roman" w:cs="Times New Roman"/>
        </w:rPr>
      </w:pPr>
      <w:r w:rsidRPr="004405A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297.75pt">
            <v:imagedata r:id="rId4" o:title=""/>
          </v:shape>
        </w:pict>
      </w:r>
    </w:p>
    <w:p w:rsidR="00FA63C4" w:rsidRDefault="00FA63C4">
      <w:pPr>
        <w:rPr>
          <w:rFonts w:ascii="Times New Roman" w:hAnsi="Times New Roman" w:cs="Times New Roman"/>
          <w:sz w:val="36"/>
          <w:szCs w:val="36"/>
        </w:rPr>
      </w:pPr>
      <w:r w:rsidRPr="00F0066C">
        <w:rPr>
          <w:rFonts w:ascii="Times New Roman" w:hAnsi="Times New Roman" w:cs="Times New Roman"/>
          <w:sz w:val="36"/>
          <w:szCs w:val="36"/>
        </w:rPr>
        <w:t>Integration is a function to measur</w:t>
      </w:r>
      <w:r>
        <w:rPr>
          <w:rFonts w:ascii="Times New Roman" w:hAnsi="Times New Roman" w:cs="Times New Roman"/>
          <w:sz w:val="36"/>
          <w:szCs w:val="36"/>
        </w:rPr>
        <w:t>e the area under a curve. Lots of practice required.</w:t>
      </w:r>
    </w:p>
    <w:p w:rsidR="00FA63C4" w:rsidRDefault="00FA63C4">
      <w:pPr>
        <w:rPr>
          <w:rFonts w:ascii="Times New Roman" w:hAnsi="Times New Roman" w:cs="Times New Roman"/>
          <w:sz w:val="36"/>
          <w:szCs w:val="36"/>
        </w:rPr>
      </w:pPr>
    </w:p>
    <w:p w:rsidR="00FA63C4" w:rsidRPr="00A77966" w:rsidRDefault="00FA63C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 learned the integral of sin(x)cos(x) is –cos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2</w:t>
      </w:r>
      <w:r>
        <w:rPr>
          <w:rFonts w:ascii="Times New Roman" w:hAnsi="Times New Roman" w:cs="Times New Roman"/>
          <w:sz w:val="36"/>
          <w:szCs w:val="36"/>
        </w:rPr>
        <w:t>(x)/2, and more.</w:t>
      </w:r>
    </w:p>
    <w:p w:rsidR="00FA63C4" w:rsidRDefault="00FA63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A63C4" w:rsidRDefault="00FA63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A63C4" w:rsidRDefault="00FA63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A63C4" w:rsidRDefault="00FA63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A63C4" w:rsidRDefault="00FA63C4">
      <w:pPr>
        <w:rPr>
          <w:rFonts w:ascii="Times New Roman" w:hAnsi="Times New Roman" w:cs="Times New Roman"/>
          <w:sz w:val="36"/>
          <w:szCs w:val="36"/>
          <w:u w:val="single"/>
        </w:rPr>
      </w:pPr>
    </w:p>
    <w:p w:rsidR="00FA63C4" w:rsidRDefault="00FA63C4">
      <w:pPr>
        <w:rPr>
          <w:rFonts w:ascii="Times New Roman" w:hAnsi="Times New Roman" w:cs="Times New Roman"/>
          <w:sz w:val="36"/>
          <w:szCs w:val="36"/>
          <w:u w:val="single"/>
        </w:rPr>
      </w:pPr>
      <w:r w:rsidRPr="00F0066C">
        <w:rPr>
          <w:rFonts w:ascii="Times New Roman" w:hAnsi="Times New Roman" w:cs="Times New Roman"/>
          <w:sz w:val="36"/>
          <w:szCs w:val="36"/>
          <w:u w:val="single"/>
        </w:rPr>
        <w:t>Vectors</w:t>
      </w:r>
    </w:p>
    <w:p w:rsidR="00FA63C4" w:rsidRDefault="00FA63C4">
      <w:pPr>
        <w:rPr>
          <w:rStyle w:val="MathematicaFormatStandardForm"/>
        </w:rPr>
      </w:pPr>
      <w:r w:rsidRPr="004405A8">
        <w:rPr>
          <w:rStyle w:val="MathematicaFormatStandardForm"/>
        </w:rPr>
        <w:pict>
          <v:shape id="_x0000_i1026" type="#_x0000_t75" style="width:369.75pt;height:234.75pt">
            <v:imagedata r:id="rId5" o:title=""/>
          </v:shape>
        </w:pict>
      </w:r>
    </w:p>
    <w:p w:rsidR="00FA63C4" w:rsidRDefault="00FA63C4">
      <w:pPr>
        <w:rPr>
          <w:rStyle w:val="MathematicaFormatStandardForm"/>
          <w:rFonts w:ascii="Times New Roman" w:hAnsi="Times New Roman" w:cs="Times New Roman"/>
          <w:sz w:val="36"/>
          <w:szCs w:val="36"/>
        </w:rPr>
      </w:pPr>
      <w:r>
        <w:rPr>
          <w:rStyle w:val="MathematicaFormatStandardForm"/>
          <w:rFonts w:ascii="Times New Roman" w:hAnsi="Times New Roman" w:cs="Times New Roman"/>
          <w:sz w:val="36"/>
          <w:szCs w:val="36"/>
        </w:rPr>
        <w:t>This shows the cross product between a vector and a vector normal to it. The resultant vector is perpendicular to the two.</w:t>
      </w:r>
    </w:p>
    <w:p w:rsidR="00FA63C4" w:rsidRDefault="00FA63C4">
      <w:pPr>
        <w:rPr>
          <w:rStyle w:val="MathematicaFormatStandardForm"/>
          <w:rFonts w:ascii="Times New Roman" w:hAnsi="Times New Roman" w:cs="Times New Roman"/>
          <w:sz w:val="36"/>
          <w:szCs w:val="36"/>
        </w:rPr>
      </w:pPr>
      <w:r>
        <w:rPr>
          <w:rStyle w:val="MathematicaFormatStandardForm"/>
          <w:rFonts w:ascii="Times New Roman" w:hAnsi="Times New Roman" w:cs="Times New Roman"/>
          <w:sz w:val="36"/>
          <w:szCs w:val="36"/>
        </w:rPr>
        <w:t>I learned that:</w:t>
      </w:r>
    </w:p>
    <w:p w:rsidR="00FA63C4" w:rsidRPr="007E5699" w:rsidRDefault="00FA63C4">
      <w:pPr>
        <w:rPr>
          <w:rFonts w:ascii="Times New Roman" w:hAnsi="Times New Roman" w:cs="Times New Roman"/>
          <w:sz w:val="36"/>
          <w:szCs w:val="36"/>
          <w:u w:val="single"/>
        </w:rPr>
      </w:pPr>
      <w:r w:rsidRPr="004405A8">
        <w:rPr>
          <w:rStyle w:val="MathematicaFormatStandardForm"/>
          <w:rFonts w:ascii="Times New Roman" w:hAnsi="Times New Roman" w:cs="Times New Roman"/>
          <w:b/>
          <w:bCs/>
          <w:sz w:val="36"/>
          <w:szCs w:val="36"/>
        </w:rPr>
        <w:pict>
          <v:shape id="_x0000_i1027" type="#_x0000_t75" style="width:166.5pt;height:54.75pt">
            <v:imagedata r:id="rId6" o:title=""/>
          </v:shape>
        </w:pict>
      </w:r>
    </w:p>
    <w:sectPr w:rsidR="00FA63C4" w:rsidRPr="007E5699" w:rsidSect="00F6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5193F"/>
    <w:rsid w:val="001D36E3"/>
    <w:rsid w:val="00283914"/>
    <w:rsid w:val="002F4303"/>
    <w:rsid w:val="004405A8"/>
    <w:rsid w:val="006C1CA0"/>
    <w:rsid w:val="007E5699"/>
    <w:rsid w:val="00A77966"/>
    <w:rsid w:val="00B8084D"/>
    <w:rsid w:val="00CC0527"/>
    <w:rsid w:val="00CC5A8C"/>
    <w:rsid w:val="00D21635"/>
    <w:rsid w:val="00E5193F"/>
    <w:rsid w:val="00F0066C"/>
    <w:rsid w:val="00F6159E"/>
    <w:rsid w:val="00FA6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59E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7E5699"/>
    <w:rPr>
      <w:rFonts w:ascii="Courier" w:hAnsi="Courier" w:cs="Courie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37</TotalTime>
  <Pages>2</Pages>
  <Words>54</Words>
  <Characters>312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Philip Lin</cp:lastModifiedBy>
  <cp:revision>3</cp:revision>
  <dcterms:created xsi:type="dcterms:W3CDTF">2000-08-14T20:22:00Z</dcterms:created>
  <dcterms:modified xsi:type="dcterms:W3CDTF">2008-05-22T23:32:00Z</dcterms:modified>
</cp:coreProperties>
</file>