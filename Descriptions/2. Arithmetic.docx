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03D" w:rsidRPr="00A65730" w:rsidRDefault="00B5703D" w:rsidP="00E74C0A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A65730">
        <w:rPr>
          <w:rFonts w:ascii="Times New Roman" w:hAnsi="Times New Roman" w:cs="Times New Roman"/>
          <w:sz w:val="36"/>
          <w:szCs w:val="36"/>
        </w:rPr>
        <w:t>In 5</w:t>
      </w:r>
      <w:r w:rsidRPr="00A65730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A65730">
        <w:rPr>
          <w:rFonts w:ascii="Times New Roman" w:hAnsi="Times New Roman" w:cs="Times New Roman"/>
          <w:sz w:val="36"/>
          <w:szCs w:val="36"/>
        </w:rPr>
        <w:t xml:space="preserve"> grade, I took </w:t>
      </w:r>
      <w:r w:rsidRPr="00A65730">
        <w:rPr>
          <w:rFonts w:ascii="Times New Roman" w:hAnsi="Times New Roman" w:cs="Times New Roman"/>
          <w:i/>
          <w:iCs/>
          <w:sz w:val="36"/>
          <w:szCs w:val="36"/>
        </w:rPr>
        <w:t>Arithmetic</w:t>
      </w:r>
    </w:p>
    <w:p w:rsidR="00B5703D" w:rsidRDefault="00B5703D" w:rsidP="00E74C0A">
      <w:pPr>
        <w:rPr>
          <w:rFonts w:ascii="Times New Roman" w:hAnsi="Times New Roman" w:cs="Times New Roman"/>
          <w:sz w:val="36"/>
          <w:szCs w:val="36"/>
        </w:rPr>
      </w:pPr>
    </w:p>
    <w:p w:rsidR="00B5703D" w:rsidRPr="00A65730" w:rsidRDefault="00B5703D" w:rsidP="00E74C0A">
      <w:pPr>
        <w:rPr>
          <w:rFonts w:ascii="Times New Roman" w:hAnsi="Times New Roman" w:cs="Times New Roman"/>
          <w:sz w:val="36"/>
          <w:szCs w:val="36"/>
          <w:u w:val="single"/>
        </w:rPr>
      </w:pPr>
      <w:r w:rsidRPr="00A65730">
        <w:rPr>
          <w:rFonts w:ascii="Times New Roman" w:hAnsi="Times New Roman" w:cs="Times New Roman"/>
          <w:sz w:val="36"/>
          <w:szCs w:val="36"/>
          <w:u w:val="single"/>
        </w:rPr>
        <w:t>Absolute Value</w:t>
      </w:r>
    </w:p>
    <w:p w:rsidR="00B5703D" w:rsidRPr="00C729A2" w:rsidRDefault="00B5703D" w:rsidP="00E74C0A">
      <w:pPr>
        <w:rPr>
          <w:rFonts w:ascii="Times New Roman" w:hAnsi="Times New Roman" w:cs="Times New Roman"/>
        </w:rPr>
      </w:pPr>
      <w:r w:rsidRPr="003A5009">
        <w:rPr>
          <w:rStyle w:val="MathematicaFormatStandardFor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00pt">
            <v:imagedata r:id="rId4" o:title=""/>
          </v:shape>
        </w:pict>
      </w:r>
    </w:p>
    <w:p w:rsidR="00B5703D" w:rsidRPr="00A65730" w:rsidRDefault="00B5703D" w:rsidP="00E74C0A">
      <w:pPr>
        <w:rPr>
          <w:rFonts w:ascii="Times New Roman" w:hAnsi="Times New Roman" w:cs="Times New Roman"/>
          <w:sz w:val="36"/>
          <w:szCs w:val="36"/>
        </w:rPr>
      </w:pPr>
      <w:r w:rsidRPr="00A65730">
        <w:rPr>
          <w:rFonts w:ascii="Times New Roman" w:hAnsi="Times New Roman" w:cs="Times New Roman"/>
          <w:sz w:val="36"/>
          <w:szCs w:val="36"/>
        </w:rPr>
        <w:t>This graphs absolute value on a number line, and shows how the definition of absolute value is the distance between two points. It’s not just numbers – there is a physical basis behind it.</w:t>
      </w:r>
    </w:p>
    <w:p w:rsidR="00B5703D" w:rsidRPr="0098042D" w:rsidRDefault="00B5703D" w:rsidP="00E74C0A">
      <w:pPr>
        <w:rPr>
          <w:rFonts w:ascii="Times New Roman" w:hAnsi="Times New Roman" w:cs="Times New Roman"/>
        </w:rPr>
      </w:pPr>
    </w:p>
    <w:p w:rsidR="00B5703D" w:rsidRPr="00A65730" w:rsidRDefault="00B5703D">
      <w:pPr>
        <w:rPr>
          <w:rFonts w:ascii="Times New Roman" w:hAnsi="Times New Roman" w:cs="Times New Roman"/>
          <w:sz w:val="36"/>
          <w:szCs w:val="36"/>
        </w:rPr>
      </w:pPr>
      <w:r w:rsidRPr="00A65730">
        <w:rPr>
          <w:rFonts w:ascii="Times New Roman" w:hAnsi="Times New Roman" w:cs="Times New Roman"/>
          <w:sz w:val="36"/>
          <w:szCs w:val="36"/>
        </w:rPr>
        <w:t>I learned that |3--4| is 7</w:t>
      </w:r>
      <w:r>
        <w:rPr>
          <w:rFonts w:ascii="Times New Roman" w:hAnsi="Times New Roman" w:cs="Times New Roman"/>
          <w:sz w:val="36"/>
          <w:szCs w:val="36"/>
        </w:rPr>
        <w:t>.</w:t>
      </w:r>
    </w:p>
    <w:sectPr w:rsidR="00B5703D" w:rsidRPr="00A65730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C0A"/>
    <w:rsid w:val="003A5009"/>
    <w:rsid w:val="003D1E07"/>
    <w:rsid w:val="004F65E2"/>
    <w:rsid w:val="00553831"/>
    <w:rsid w:val="00770FF2"/>
    <w:rsid w:val="00797A62"/>
    <w:rsid w:val="008F6907"/>
    <w:rsid w:val="0098042D"/>
    <w:rsid w:val="009931E8"/>
    <w:rsid w:val="00A65730"/>
    <w:rsid w:val="00B5703D"/>
    <w:rsid w:val="00B75C38"/>
    <w:rsid w:val="00BA2D9F"/>
    <w:rsid w:val="00C729A2"/>
    <w:rsid w:val="00D34C39"/>
    <w:rsid w:val="00D875F4"/>
    <w:rsid w:val="00E74C0A"/>
    <w:rsid w:val="00F32090"/>
    <w:rsid w:val="00F6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0A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A65730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40</Words>
  <Characters>228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5th grade, I took Arithmetic</dc:title>
  <dc:subject/>
  <dc:creator>Student</dc:creator>
  <cp:keywords/>
  <dc:description/>
  <cp:lastModifiedBy>Philip Lin</cp:lastModifiedBy>
  <cp:revision>4</cp:revision>
  <dcterms:created xsi:type="dcterms:W3CDTF">2008-05-22T20:48:00Z</dcterms:created>
  <dcterms:modified xsi:type="dcterms:W3CDTF">2008-05-22T21:25:00Z</dcterms:modified>
</cp:coreProperties>
</file>